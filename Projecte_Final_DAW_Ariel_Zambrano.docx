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72DA" w14:textId="77777777" w:rsidR="00DC6734" w:rsidRDefault="00DC6734"/>
    <w:p w14:paraId="146D72DB" w14:textId="77777777" w:rsidR="00DC6734" w:rsidRDefault="002A0BE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46D72DB" wp14:editId="146D72DC">
                <wp:simplePos x="0" y="0"/>
                <wp:positionH relativeFrom="page">
                  <wp:posOffset>664211</wp:posOffset>
                </wp:positionH>
                <wp:positionV relativeFrom="page">
                  <wp:posOffset>481331</wp:posOffset>
                </wp:positionV>
                <wp:extent cx="6231882" cy="7163437"/>
                <wp:effectExtent l="0" t="0" r="16518" b="0"/>
                <wp:wrapNone/>
                <wp:docPr id="2" name="Grupo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882" cy="7163437"/>
                          <a:chOff x="0" y="0"/>
                          <a:chExt cx="6231882" cy="7163437"/>
                        </a:xfrm>
                      </wpg:grpSpPr>
                      <wps:wsp>
                        <wps:cNvPr id="3" name="Forma libre 10"/>
                        <wps:cNvSpPr/>
                        <wps:spPr>
                          <a:xfrm>
                            <a:off x="0" y="0"/>
                            <a:ext cx="6227621" cy="716343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20"/>
                              <a:gd name="f7" fmla="val 700"/>
                              <a:gd name="f8" fmla="val 644"/>
                              <a:gd name="f9" fmla="val 23"/>
                              <a:gd name="f10" fmla="val 650"/>
                              <a:gd name="f11" fmla="val 62"/>
                              <a:gd name="f12" fmla="val 658"/>
                              <a:gd name="f13" fmla="val 113"/>
                              <a:gd name="f14" fmla="val 665"/>
                              <a:gd name="f15" fmla="val 250"/>
                              <a:gd name="f16" fmla="val 685"/>
                              <a:gd name="f17" fmla="val 476"/>
                              <a:gd name="f18" fmla="val 617"/>
                              <a:gd name="f19" fmla="+- 0 0 -90"/>
                              <a:gd name="f20" fmla="*/ f3 1 720"/>
                              <a:gd name="f21" fmla="*/ f4 1 700"/>
                              <a:gd name="f22" fmla="val f5"/>
                              <a:gd name="f23" fmla="val f6"/>
                              <a:gd name="f24" fmla="val f7"/>
                              <a:gd name="f25" fmla="*/ f19 f0 1"/>
                              <a:gd name="f26" fmla="+- f24 0 f22"/>
                              <a:gd name="f27" fmla="+- f23 0 f22"/>
                              <a:gd name="f28" fmla="*/ f25 1 f2"/>
                              <a:gd name="f29" fmla="*/ f27 1 720"/>
                              <a:gd name="f30" fmla="*/ f26 1 700"/>
                              <a:gd name="f31" fmla="*/ 0 f27 1"/>
                              <a:gd name="f32" fmla="*/ 0 f26 1"/>
                              <a:gd name="f33" fmla="*/ 644 f26 1"/>
                              <a:gd name="f34" fmla="*/ 113 f27 1"/>
                              <a:gd name="f35" fmla="*/ 665 f26 1"/>
                              <a:gd name="f36" fmla="*/ 720 f27 1"/>
                              <a:gd name="f37" fmla="*/ 617 f26 1"/>
                              <a:gd name="f38" fmla="+- f28 0 f1"/>
                              <a:gd name="f39" fmla="*/ f31 1 720"/>
                              <a:gd name="f40" fmla="*/ f32 1 700"/>
                              <a:gd name="f41" fmla="*/ f33 1 700"/>
                              <a:gd name="f42" fmla="*/ f34 1 720"/>
                              <a:gd name="f43" fmla="*/ f35 1 700"/>
                              <a:gd name="f44" fmla="*/ f36 1 720"/>
                              <a:gd name="f45" fmla="*/ f37 1 700"/>
                              <a:gd name="f46" fmla="*/ 0 1 f29"/>
                              <a:gd name="f47" fmla="*/ f23 1 f29"/>
                              <a:gd name="f48" fmla="*/ 0 1 f30"/>
                              <a:gd name="f49" fmla="*/ f24 1 f30"/>
                              <a:gd name="f50" fmla="*/ f39 1 f29"/>
                              <a:gd name="f51" fmla="*/ f40 1 f30"/>
                              <a:gd name="f52" fmla="*/ f41 1 f30"/>
                              <a:gd name="f53" fmla="*/ f42 1 f29"/>
                              <a:gd name="f54" fmla="*/ f43 1 f30"/>
                              <a:gd name="f55" fmla="*/ f44 1 f29"/>
                              <a:gd name="f56" fmla="*/ f45 1 f30"/>
                              <a:gd name="f57" fmla="*/ f46 f20 1"/>
                              <a:gd name="f58" fmla="*/ f47 f20 1"/>
                              <a:gd name="f59" fmla="*/ f49 f21 1"/>
                              <a:gd name="f60" fmla="*/ f48 f21 1"/>
                              <a:gd name="f61" fmla="*/ f50 f20 1"/>
                              <a:gd name="f62" fmla="*/ f51 f21 1"/>
                              <a:gd name="f63" fmla="*/ f52 f21 1"/>
                              <a:gd name="f64" fmla="*/ f53 f20 1"/>
                              <a:gd name="f65" fmla="*/ f54 f21 1"/>
                              <a:gd name="f66" fmla="*/ f55 f20 1"/>
                              <a:gd name="f67" fmla="*/ f56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61" y="f62"/>
                              </a:cxn>
                              <a:cxn ang="f38">
                                <a:pos x="f61" y="f63"/>
                              </a:cxn>
                              <a:cxn ang="f38">
                                <a:pos x="f64" y="f65"/>
                              </a:cxn>
                              <a:cxn ang="f38">
                                <a:pos x="f66" y="f63"/>
                              </a:cxn>
                              <a:cxn ang="f38">
                                <a:pos x="f66" y="f67"/>
                              </a:cxn>
                              <a:cxn ang="f38">
                                <a:pos x="f66" y="f62"/>
                              </a:cxn>
                              <a:cxn ang="f38">
                                <a:pos x="f61" y="f62"/>
                              </a:cxn>
                            </a:cxnLst>
                            <a:rect l="f57" t="f60" r="f58" b="f59"/>
                            <a:pathLst>
                              <a:path w="720" h="700">
                                <a:moveTo>
                                  <a:pt x="f5" y="f5"/>
                                </a:moveTo>
                                <a:cubicBezTo>
                                  <a:pt x="f5" y="f8"/>
                                  <a:pt x="f5" y="f8"/>
                                  <a:pt x="f5" y="f8"/>
                                </a:cubicBezTo>
                                <a:cubicBezTo>
                                  <a:pt x="f9" y="f10"/>
                                  <a:pt x="f11" y="f12"/>
                                  <a:pt x="f13" y="f14"/>
                                </a:cubicBezTo>
                                <a:cubicBezTo>
                                  <a:pt x="f15" y="f16"/>
                                  <a:pt x="f17" y="f7"/>
                                  <a:pt x="f6" y="f8"/>
                                </a:cubicBezTo>
                                <a:cubicBezTo>
                                  <a:pt x="f6" y="f18"/>
                                  <a:pt x="f6" y="f18"/>
                                  <a:pt x="f6" y="f18"/>
                                </a:cubicBezTo>
                                <a:cubicBezTo>
                                  <a:pt x="f6" y="f5"/>
                                  <a:pt x="f6" y="f5"/>
                                  <a:pt x="f6" y="f5"/>
                                </a:cubicBezTo>
                                <a:cubicBezTo>
                                  <a:pt x="f5" y="f5"/>
                                  <a:pt x="f5" y="f5"/>
                                  <a:pt x="f5" y="f5"/>
                                </a:cubicBez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46D72E5" w14:textId="77777777" w:rsidR="00DC6734" w:rsidRDefault="002A0BE6">
                              <w:r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  <w:t>RP Personal</w:t>
                              </w:r>
                            </w:p>
                          </w:txbxContent>
                        </wps:txbx>
                        <wps:bodyPr vert="horz" wrap="square" lIns="914400" tIns="1097280" rIns="1097280" bIns="1097280" anchor="b" anchorCtr="0" compatLnSpc="0">
                          <a:noAutofit/>
                        </wps:bodyPr>
                      </wps:wsp>
                      <wps:wsp>
                        <wps:cNvPr id="4" name="Forma libre 11"/>
                        <wps:cNvSpPr/>
                        <wps:spPr>
                          <a:xfrm>
                            <a:off x="981955" y="6322161"/>
                            <a:ext cx="5249927" cy="6758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07"/>
                              <a:gd name="f7" fmla="val 66"/>
                              <a:gd name="f8" fmla="val 450"/>
                              <a:gd name="f9" fmla="val 44"/>
                              <a:gd name="f10" fmla="val 300"/>
                              <a:gd name="f11" fmla="val 57"/>
                              <a:gd name="f12" fmla="val 176"/>
                              <a:gd name="f13" fmla="val 109"/>
                              <a:gd name="f14" fmla="val 49"/>
                              <a:gd name="f15" fmla="val 53"/>
                              <a:gd name="f16" fmla="val 48"/>
                              <a:gd name="f17" fmla="val 58"/>
                              <a:gd name="f18" fmla="val 152"/>
                              <a:gd name="f19" fmla="val 251"/>
                              <a:gd name="f20" fmla="val 358"/>
                              <a:gd name="f21" fmla="val 480"/>
                              <a:gd name="f22" fmla="val 56"/>
                              <a:gd name="f23" fmla="val 27"/>
                              <a:gd name="f24" fmla="+- 0 0 -90"/>
                              <a:gd name="f25" fmla="*/ f3 1 607"/>
                              <a:gd name="f26" fmla="*/ f4 1 66"/>
                              <a:gd name="f27" fmla="val f5"/>
                              <a:gd name="f28" fmla="val f6"/>
                              <a:gd name="f29" fmla="val f7"/>
                              <a:gd name="f30" fmla="*/ f24 f0 1"/>
                              <a:gd name="f31" fmla="+- f29 0 f27"/>
                              <a:gd name="f32" fmla="+- f28 0 f27"/>
                              <a:gd name="f33" fmla="*/ f30 1 f2"/>
                              <a:gd name="f34" fmla="*/ f32 1 607"/>
                              <a:gd name="f35" fmla="*/ f31 1 66"/>
                              <a:gd name="f36" fmla="*/ 607 f32 1"/>
                              <a:gd name="f37" fmla="*/ 0 f31 1"/>
                              <a:gd name="f38" fmla="*/ 176 f32 1"/>
                              <a:gd name="f39" fmla="*/ 57 f31 1"/>
                              <a:gd name="f40" fmla="*/ 0 f32 1"/>
                              <a:gd name="f41" fmla="*/ 48 f31 1"/>
                              <a:gd name="f42" fmla="*/ 251 f32 1"/>
                              <a:gd name="f43" fmla="*/ 66 f31 1"/>
                              <a:gd name="f44" fmla="*/ 27 f31 1"/>
                              <a:gd name="f45" fmla="+- f33 0 f1"/>
                              <a:gd name="f46" fmla="*/ f36 1 607"/>
                              <a:gd name="f47" fmla="*/ f37 1 66"/>
                              <a:gd name="f48" fmla="*/ f38 1 607"/>
                              <a:gd name="f49" fmla="*/ f39 1 66"/>
                              <a:gd name="f50" fmla="*/ f40 1 607"/>
                              <a:gd name="f51" fmla="*/ f41 1 66"/>
                              <a:gd name="f52" fmla="*/ f42 1 607"/>
                              <a:gd name="f53" fmla="*/ f43 1 66"/>
                              <a:gd name="f54" fmla="*/ f44 1 66"/>
                              <a:gd name="f55" fmla="*/ 0 1 f34"/>
                              <a:gd name="f56" fmla="*/ f28 1 f34"/>
                              <a:gd name="f57" fmla="*/ 0 1 f35"/>
                              <a:gd name="f58" fmla="*/ f29 1 f35"/>
                              <a:gd name="f59" fmla="*/ f46 1 f34"/>
                              <a:gd name="f60" fmla="*/ f47 1 f35"/>
                              <a:gd name="f61" fmla="*/ f48 1 f34"/>
                              <a:gd name="f62" fmla="*/ f49 1 f35"/>
                              <a:gd name="f63" fmla="*/ f50 1 f34"/>
                              <a:gd name="f64" fmla="*/ f51 1 f35"/>
                              <a:gd name="f65" fmla="*/ f52 1 f34"/>
                              <a:gd name="f66" fmla="*/ f53 1 f35"/>
                              <a:gd name="f67" fmla="*/ f54 1 f35"/>
                              <a:gd name="f68" fmla="*/ f55 f25 1"/>
                              <a:gd name="f69" fmla="*/ f56 f25 1"/>
                              <a:gd name="f70" fmla="*/ f58 f26 1"/>
                              <a:gd name="f71" fmla="*/ f57 f26 1"/>
                              <a:gd name="f72" fmla="*/ f59 f25 1"/>
                              <a:gd name="f73" fmla="*/ f60 f26 1"/>
                              <a:gd name="f74" fmla="*/ f61 f25 1"/>
                              <a:gd name="f75" fmla="*/ f62 f26 1"/>
                              <a:gd name="f76" fmla="*/ f63 f25 1"/>
                              <a:gd name="f77" fmla="*/ f64 f26 1"/>
                              <a:gd name="f78" fmla="*/ f65 f25 1"/>
                              <a:gd name="f79" fmla="*/ f66 f26 1"/>
                              <a:gd name="f80" fmla="*/ f67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2" y="f73"/>
                              </a:cxn>
                              <a:cxn ang="f45">
                                <a:pos x="f74" y="f75"/>
                              </a:cxn>
                              <a:cxn ang="f45">
                                <a:pos x="f76" y="f77"/>
                              </a:cxn>
                              <a:cxn ang="f45">
                                <a:pos x="f78" y="f79"/>
                              </a:cxn>
                              <a:cxn ang="f45">
                                <a:pos x="f72" y="f80"/>
                              </a:cxn>
                              <a:cxn ang="f45">
                                <a:pos x="f72" y="f73"/>
                              </a:cxn>
                            </a:cxnLst>
                            <a:rect l="f68" t="f71" r="f69" b="f70"/>
                            <a:pathLst>
                              <a:path w="607" h="66">
                                <a:moveTo>
                                  <a:pt x="f6" y="f5"/>
                                </a:moveTo>
                                <a:cubicBezTo>
                                  <a:pt x="f8" y="f9"/>
                                  <a:pt x="f10" y="f11"/>
                                  <a:pt x="f12" y="f11"/>
                                </a:cubicBezTo>
                                <a:cubicBezTo>
                                  <a:pt x="f13" y="f11"/>
                                  <a:pt x="f14" y="f15"/>
                                  <a:pt x="f5" y="f16"/>
                                </a:cubicBezTo>
                                <a:cubicBezTo>
                                  <a:pt x="f7" y="f17"/>
                                  <a:pt x="f18" y="f7"/>
                                  <a:pt x="f19" y="f7"/>
                                </a:cubicBezTo>
                                <a:cubicBezTo>
                                  <a:pt x="f20" y="f7"/>
                                  <a:pt x="f21" y="f22"/>
                                  <a:pt x="f6" y="f23"/>
                                </a:cubicBezTo>
                                <a:cubicBezTo>
                                  <a:pt x="f6" y="f5"/>
                                  <a:pt x="f6" y="f5"/>
                                  <a:pt x="f6" y="f5"/>
                                </a:cubicBez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D72DB" id="Grupo 125" o:spid="_x0000_s1026" style="position:absolute;margin-left:52.3pt;margin-top:37.9pt;width:490.7pt;height:564.05pt;z-index:-251657216;mso-position-horizontal-relative:page;mso-position-vertical-relative:page" coordsize="62318,71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">
                <v:shape id="Forma libre 10" o:spid="_x0000_s1027" style="position:absolute;width:62276;height:7163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" adj="-11796480,,5400" path="m,c,644,,644,,644v23,6,62,14,113,21c250,685,476,700,720,644v,-27,,-27,,-27c720,,720,,720,,,,,,,e" filled="f" stroked="f">
                  <v:stroke joinstyle="miter"/>
                  <v:formulas/>
                  <v:path arrowok="t" o:connecttype="custom" o:connectlocs="3113811,0;6227621,3581719;3113811,7163437;0,3581719;0,0;0,6590362;977391,6805265;6227621,6590362;6227621,6314058;6227621,0;0,0" o:connectangles="270,0,90,180,0,0,0,0,0,0,0" textboxrect="0,0,720,700"/>
                  <v:textbox inset="1in,86.4pt,86.4pt,86.4pt">
                    <w:txbxContent>
                      <w:p w14:paraId="146D72E5" w14:textId="77777777" w:rsidR="00DC6734" w:rsidRDefault="002A0BE6">
                        <w:r>
                          <w:rPr>
                            <w:color w:val="FFFFFF"/>
                            <w:sz w:val="72"/>
                            <w:szCs w:val="72"/>
                          </w:rPr>
                          <w:t>RP Personal</w:t>
                        </w:r>
                      </w:p>
                    </w:txbxContent>
                  </v:textbox>
                </v:shape>
                <v:shape id="Forma libre 11" o:spid="_x0000_s1028" style="position:absolute;left:9819;top:63221;width:52499;height:6759;visibility:visible;mso-wrap-style:square;v-text-anchor:top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" path="m607,c450,44,300,57,176,57,109,57,49,53,,48,66,58,152,66,251,66,358,66,480,56,607,27,607,,607,,607,e" filled="f" stroked="f">
                  <v:path arrowok="t" o:connecttype="custom" o:connectlocs="2624964,0;5249927,337930;2624964,675860;0,337930;5249927,0;1522219,583697;0,491535;2170892,675860;5249927,276488;5249927,0" o:connectangles="270,0,90,180,0,0,0,0,0,0" textboxrect="0,0,607,66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D72DD" wp14:editId="146D72DE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3" cy="146047"/>
                <wp:effectExtent l="0" t="0" r="0" b="6353"/>
                <wp:wrapSquare wrapText="bothSides"/>
                <wp:docPr id="5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3" cy="146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6D72E7" w14:textId="77777777" w:rsidR="00DC6734" w:rsidRDefault="002A0BE6">
                            <w:pPr>
                              <w:pStyle w:val="Sinespaciado"/>
                            </w:pPr>
                            <w:r>
                              <w:rPr>
                                <w:caps/>
                                <w:color w:val="7F7F7F"/>
                                <w:sz w:val="18"/>
                                <w:szCs w:val="18"/>
                              </w:rPr>
                              <w:t>INS SA PALOMERA </w:t>
                            </w:r>
                            <w:r>
                              <w:rPr>
                                <w:color w:val="7F7F7F"/>
                                <w:sz w:val="18"/>
                                <w:szCs w:val="18"/>
                              </w:rPr>
                              <w:t xml:space="preserve">|      </w:t>
                            </w:r>
                          </w:p>
                        </w:txbxContent>
                      </wps:txbx>
                      <wps:bodyPr vert="horz" wrap="square" lIns="914400" tIns="0" rIns="109728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6D72DD" id="_x0000_t202" coordsize="21600,21600" o:spt="202" path="m,l,21600r21600,l21600,xe">
                <v:stroke joinstyle="miter"/>
                <v:path gradientshapeok="t" o:connecttype="rect"/>
              </v:shapetype>
              <v:shape id="Cuadro de texto 128" o:spid="_x0000_s1029" type="#_x0000_t202" style="position:absolute;margin-left:0;margin-top:0;width:453pt;height:11.5pt;z-index:251662336;visibility:visible;mso-wrap-style:square;mso-wrap-distance-left:9pt;mso-wrap-distance-top:0;mso-wrap-distance-right:9pt;mso-wrap-distance-bottom:0;mso-position-horizontal:center;mso-position-horizontal-relative:page;mso-position-vertical:bottom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" filled="f" stroked="f">
                <v:textbox style="mso-fit-shape-to-text:t" inset="1in,0,86.4pt,0">
                  <w:txbxContent>
                    <w:p w14:paraId="146D72E7" w14:textId="77777777" w:rsidR="00DC6734" w:rsidRDefault="002A0BE6">
                      <w:pPr>
                        <w:pStyle w:val="Sinespaciado"/>
                      </w:pPr>
                      <w:r>
                        <w:rPr>
                          <w:caps/>
                          <w:color w:val="7F7F7F"/>
                          <w:sz w:val="18"/>
                          <w:szCs w:val="18"/>
                        </w:rPr>
                        <w:t>INS SA PALOMERA </w:t>
                      </w:r>
                      <w:r>
                        <w:rPr>
                          <w:color w:val="7F7F7F"/>
                          <w:sz w:val="18"/>
                          <w:szCs w:val="18"/>
                        </w:rPr>
                        <w:t xml:space="preserve">|     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D72DF" wp14:editId="146D72E0">
                <wp:simplePos x="0" y="0"/>
                <wp:positionH relativeFrom="page">
                  <wp:posOffset>664211</wp:posOffset>
                </wp:positionH>
                <wp:positionV relativeFrom="page">
                  <wp:posOffset>8446769</wp:posOffset>
                </wp:positionV>
                <wp:extent cx="6231892" cy="485775"/>
                <wp:effectExtent l="0" t="0" r="0" b="9525"/>
                <wp:wrapSquare wrapText="bothSides"/>
                <wp:docPr id="6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892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6D72E9" w14:textId="77777777" w:rsidR="00DC6734" w:rsidRDefault="002A0BE6">
                            <w:pPr>
                              <w:pStyle w:val="Sinespaciado"/>
                              <w:spacing w:before="40" w:after="40"/>
                            </w:pP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PROJECTE 2nd DAW</w:t>
                            </w:r>
                          </w:p>
                          <w:p w14:paraId="146D72EA" w14:textId="77777777" w:rsidR="00DC6734" w:rsidRDefault="002A0BE6">
                            <w:pPr>
                              <w:pStyle w:val="Sinespaciado"/>
                              <w:spacing w:before="40" w:after="40"/>
                            </w:pPr>
                            <w:r>
                              <w:rPr>
                                <w:caps/>
                                <w:color w:val="5B9BD5"/>
                                <w:sz w:val="24"/>
                                <w:szCs w:val="24"/>
                              </w:rPr>
                              <w:t>Ariel Zambrano</w:t>
                            </w:r>
                          </w:p>
                        </w:txbxContent>
                      </wps:txbx>
                      <wps:bodyPr vert="horz" wrap="square" lIns="914400" tIns="0" rIns="109728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D72DF" id="Cuadro de texto 129" o:spid="_x0000_s1030" type="#_x0000_t202" style="position:absolute;margin-left:52.3pt;margin-top:665.1pt;width:490.7pt;height:38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" filled="f" stroked="f">
                <v:textbox style="mso-fit-shape-to-text:t" inset="1in,0,86.4pt,0">
                  <w:txbxContent>
                    <w:p w14:paraId="146D72E9" w14:textId="77777777" w:rsidR="00DC6734" w:rsidRDefault="002A0BE6">
                      <w:pPr>
                        <w:pStyle w:val="Sinespaciado"/>
                        <w:spacing w:before="40" w:after="40"/>
                      </w:pP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>PROJECTE 2nd DAW</w:t>
                      </w:r>
                    </w:p>
                    <w:p w14:paraId="146D72EA" w14:textId="77777777" w:rsidR="00DC6734" w:rsidRDefault="002A0BE6">
                      <w:pPr>
                        <w:pStyle w:val="Sinespaciado"/>
                        <w:spacing w:before="40" w:after="40"/>
                      </w:pPr>
                      <w:r>
                        <w:rPr>
                          <w:caps/>
                          <w:color w:val="5B9BD5"/>
                          <w:sz w:val="24"/>
                          <w:szCs w:val="24"/>
                        </w:rPr>
                        <w:t>Ariel Zambrano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D72E1" wp14:editId="146D72E2">
                <wp:simplePos x="0" y="0"/>
                <wp:positionH relativeFrom="page">
                  <wp:posOffset>5905496</wp:posOffset>
                </wp:positionH>
                <wp:positionV relativeFrom="page">
                  <wp:posOffset>245745</wp:posOffset>
                </wp:positionV>
                <wp:extent cx="574672" cy="1042672"/>
                <wp:effectExtent l="0" t="0" r="0" b="5078"/>
                <wp:wrapNone/>
                <wp:docPr id="7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2" cy="1042672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46D72EC" w14:textId="77777777" w:rsidR="00DC6734" w:rsidRDefault="002A0BE6">
                            <w:pPr>
                              <w:pStyle w:val="Sinespaciado"/>
                              <w:jc w:val="right"/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xbxContent>
                      </wps:txbx>
                      <wps:bodyPr vert="horz" wrap="square" lIns="45720" tIns="45720" rIns="45720" bIns="45720" anchor="b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72E1" id="Rectángulo 130" o:spid="_x0000_s1031" style="position:absolute;margin-left:465pt;margin-top:19.35pt;width:45.25pt;height:82.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" fillcolor="#4472c4" stroked="f">
                <v:textbox inset="3.6pt,,3.6pt">
                  <w:txbxContent>
                    <w:p w14:paraId="146D72EC" w14:textId="77777777" w:rsidR="00DC6734" w:rsidRDefault="002A0BE6">
                      <w:pPr>
                        <w:pStyle w:val="Sinespaciado"/>
                        <w:jc w:val="right"/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2021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46D72DC" w14:textId="77777777" w:rsidR="00DC6734" w:rsidRDefault="00DC6734">
      <w:pPr>
        <w:pageBreakBefore/>
      </w:pPr>
    </w:p>
    <w:p w14:paraId="146D72DD" w14:textId="77777777" w:rsidR="00DC6734" w:rsidRDefault="002A0BE6">
      <w:pPr>
        <w:pStyle w:val="TtuloTDC"/>
        <w:outlineLvl w:val="9"/>
      </w:pPr>
      <w:r>
        <w:t>INDEX</w:t>
      </w:r>
    </w:p>
    <w:p w14:paraId="146D72DE" w14:textId="77777777" w:rsidR="00DC6734" w:rsidRDefault="002A0BE6">
      <w:pPr>
        <w:tabs>
          <w:tab w:val="right" w:leader="dot" w:pos="8838"/>
        </w:tabs>
      </w:pPr>
      <w:r>
        <w:rPr>
          <w:rFonts w:ascii="Calibri Light" w:eastAsia="Yu Gothic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eastAsia="Yu Gothic Light" w:hAnsi="Calibri Light"/>
          <w:color w:val="2F5496"/>
          <w:sz w:val="32"/>
          <w:szCs w:val="32"/>
        </w:rPr>
        <w:fldChar w:fldCharType="separate"/>
      </w:r>
      <w:r>
        <w:rPr>
          <w:b/>
          <w:bCs/>
        </w:rPr>
        <w:t>No se encontraron entradas de tabla de contenido.</w:t>
      </w:r>
    </w:p>
    <w:p w14:paraId="146D72DF" w14:textId="77777777" w:rsidR="00DC6734" w:rsidRDefault="002A0BE6">
      <w:r>
        <w:fldChar w:fldCharType="end"/>
      </w:r>
    </w:p>
    <w:p w14:paraId="146D72E0" w14:textId="77777777" w:rsidR="00DC6734" w:rsidRDefault="00DC6734"/>
    <w:sectPr w:rsidR="00DC673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D72E7" w14:textId="77777777" w:rsidR="00000000" w:rsidRDefault="002A0BE6">
      <w:pPr>
        <w:spacing w:after="0" w:line="240" w:lineRule="auto"/>
      </w:pPr>
      <w:r>
        <w:separator/>
      </w:r>
    </w:p>
  </w:endnote>
  <w:endnote w:type="continuationSeparator" w:id="0">
    <w:p w14:paraId="146D72E9" w14:textId="77777777" w:rsidR="00000000" w:rsidRDefault="002A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72EE" w14:textId="77777777" w:rsidR="0056638B" w:rsidRDefault="002A0BE6">
    <w:pPr>
      <w:pStyle w:val="Piedepgina"/>
      <w:jc w:val="center"/>
    </w:pPr>
    <w:r>
      <w:rPr>
        <w:caps/>
        <w:color w:val="4472C4"/>
      </w:rPr>
      <w:fldChar w:fldCharType="begin"/>
    </w:r>
    <w:r>
      <w:rPr>
        <w:caps/>
        <w:color w:val="4472C4"/>
      </w:rPr>
      <w:instrText xml:space="preserve"> PAGE </w:instrText>
    </w:r>
    <w:r>
      <w:rPr>
        <w:caps/>
        <w:color w:val="4472C4"/>
      </w:rPr>
      <w:fldChar w:fldCharType="separate"/>
    </w:r>
    <w:r>
      <w:rPr>
        <w:caps/>
        <w:color w:val="4472C4"/>
      </w:rPr>
      <w:t>2</w:t>
    </w:r>
    <w:r>
      <w:rPr>
        <w:caps/>
        <w:color w:val="4472C4"/>
      </w:rPr>
      <w:fldChar w:fldCharType="end"/>
    </w:r>
  </w:p>
  <w:p w14:paraId="146D72EF" w14:textId="77777777" w:rsidR="0056638B" w:rsidRDefault="002A0B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D72E3" w14:textId="77777777" w:rsidR="00000000" w:rsidRDefault="002A0BE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46D72E5" w14:textId="77777777" w:rsidR="00000000" w:rsidRDefault="002A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72EB" w14:textId="77777777" w:rsidR="0056638B" w:rsidRDefault="002A0BE6">
    <w:pPr>
      <w:pStyle w:val="Encabezado"/>
    </w:pPr>
    <w:r>
      <w:t>Ariel Zambrano –</w:t>
    </w:r>
    <w:r>
      <w:rPr>
        <w:lang w:val="ca-ES"/>
      </w:rPr>
      <w:t xml:space="preserve"> Projecte</w:t>
    </w:r>
    <w:r>
      <w:t xml:space="preserve"> final DAW</w:t>
    </w:r>
    <w:r>
      <w:tab/>
    </w:r>
    <w:r>
      <w:tab/>
    </w:r>
    <w:r>
      <w:rPr>
        <w:noProof/>
      </w:rPr>
      <w:drawing>
        <wp:inline distT="0" distB="0" distL="0" distR="0" wp14:anchorId="146D72E3" wp14:editId="146D72E4">
          <wp:extent cx="1109642" cy="430426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9642" cy="43042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146D72EC" w14:textId="77777777" w:rsidR="0056638B" w:rsidRDefault="002A0B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C6734"/>
    <w:rsid w:val="002A0BE6"/>
    <w:rsid w:val="00D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46D72DA"/>
  <w15:docId w15:val="{021F0424-B360-487F-8B56-C76EAFB8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sz w:val="22"/>
        <w:szCs w:val="22"/>
        <w:lang w:val="es-ES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Yu Gothic Light" w:hAnsi="Calibri Light"/>
      <w:color w:val="2F5496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pPr>
      <w:suppressAutoHyphens/>
      <w:spacing w:after="0" w:line="240" w:lineRule="auto"/>
    </w:pPr>
  </w:style>
  <w:style w:type="character" w:customStyle="1" w:styleId="SinespaciadoCar">
    <w:name w:val="Sin espaciado Ca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character" w:customStyle="1" w:styleId="Ttulo1Car">
    <w:name w:val="Título 1 Car"/>
    <w:basedOn w:val="Fuentedeprrafopredeter"/>
    <w:rPr>
      <w:rFonts w:ascii="Calibri Light" w:eastAsia="Yu Gothic Light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 Personal</dc:title>
  <dc:subject>PROJECTE 2nd DAW</dc:subject>
  <dc:creator>Ariel Zambrano</dc:creator>
  <dc:description/>
  <cp:lastModifiedBy>Ariel Zambrano</cp:lastModifiedBy>
  <cp:revision>2</cp:revision>
  <dcterms:created xsi:type="dcterms:W3CDTF">2021-04-18T09:30:00Z</dcterms:created>
  <dcterms:modified xsi:type="dcterms:W3CDTF">2021-04-18T09:30:00Z</dcterms:modified>
</cp:coreProperties>
</file>